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1: Creating the game</w:t>
      </w:r>
    </w:p>
    <w:p w:rsidR="008D6FC2" w:rsidRDefault="008D6FC2" w:rsidP="008D6F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 w:rsidRPr="00C9619A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 w:rsidRPr="00C9619A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C9619A"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src</w:t>
      </w:r>
      <w:proofErr w:type="spellEnd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="Scripts/game/TicTacToeGame.js"</w:t>
      </w:r>
      <w:r w:rsidRPr="00C9619A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 w:rsidRPr="00C9619A"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type</w:t>
      </w: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="text/</w:t>
      </w:r>
      <w:proofErr w:type="spellStart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javascript</w:t>
      </w:r>
      <w:proofErr w:type="spellEnd"/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"&gt;&lt;/</w:t>
      </w:r>
      <w:r w:rsidRPr="00C9619A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 w:rsidRPr="00C9619A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Pr="00C9619A" w:rsidRDefault="008D6FC2" w:rsidP="008D6F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</w:p>
    <w:p w:rsidR="008D6FC2" w:rsidRPr="003B72D2" w:rsidRDefault="008D6FC2" w:rsidP="008D6FC2">
      <w:pPr>
        <w:pStyle w:val="ppBodyTextIndent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r w:rsidRPr="003B72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 xml:space="preserve"> game = </w:t>
      </w:r>
      <w:r w:rsidRPr="003B72D2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>TicTacToeGame</w:t>
      </w:r>
      <w:proofErr w:type="spellEnd"/>
      <w:r w:rsidRPr="003B72D2">
        <w:rPr>
          <w:rFonts w:ascii="Consolas" w:eastAsiaTheme="minorHAnsi" w:hAnsi="Consolas" w:cs="Consolas"/>
          <w:sz w:val="19"/>
          <w:szCs w:val="19"/>
          <w:lang w:bidi="ar-SA"/>
        </w:rPr>
        <w:t>();</w:t>
      </w:r>
    </w:p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2: Injecting the game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game;</w:t>
      </w:r>
    </w:p>
    <w:p w:rsidR="008D6FC2" w:rsidRPr="00A86E20" w:rsidRDefault="008D6FC2" w:rsidP="008D6FC2">
      <w:pPr>
        <w:pStyle w:val="Heading1"/>
        <w:rPr>
          <w:strike/>
        </w:rPr>
      </w:pPr>
      <w:r w:rsidRPr="00A86E20">
        <w:rPr>
          <w:strike/>
        </w:rPr>
        <w:t>Code snippet 3: Determining winner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.game.isTie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 {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.viewModel.isTie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.game.hasWinner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 {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.viewModel.winnerColor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.game.getWinner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A86E20" w:rsidRDefault="00A86E20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Pr="003F63C5" w:rsidRDefault="003F63C5" w:rsidP="003F63C5">
      <w:pPr>
        <w:pStyle w:val="Heading1"/>
        <w:rPr>
          <w:strike/>
        </w:rPr>
      </w:pPr>
      <w:r w:rsidRPr="003F63C5">
        <w:rPr>
          <w:strike/>
        </w:rPr>
        <w:t>Code snippet 4:  Validating and making the move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(!</w:t>
      </w:r>
      <w:proofErr w:type="spellStart"/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.game.isValid</w:t>
      </w:r>
      <w:proofErr w:type="spellEnd"/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(x, y, color))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Pr="003F63C5" w:rsidRDefault="003F63C5" w:rsidP="003F63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3F63C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.game.move</w:t>
      </w:r>
      <w:proofErr w:type="spellEnd"/>
      <w:r w:rsidRPr="003F63C5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3F63C5" w:rsidRPr="003F63C5" w:rsidRDefault="003F63C5" w:rsidP="003F63C5">
      <w:pPr>
        <w:pStyle w:val="ppBodyText"/>
      </w:pPr>
    </w:p>
    <w:p w:rsidR="008D6FC2" w:rsidRPr="003F63C5" w:rsidRDefault="008D6FC2" w:rsidP="008D6FC2">
      <w:pPr>
        <w:pStyle w:val="Heading1"/>
        <w:rPr>
          <w:strike/>
        </w:rPr>
      </w:pPr>
      <w:r w:rsidRPr="003F63C5">
        <w:rPr>
          <w:strike/>
        </w:rPr>
        <w:t>Code snippet 5:  Displaying the game result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isTie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)"&gt;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Tie!!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winnerColor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TTTColor.Cross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X won!!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data-bind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="visible: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winnerColor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TTTColor.Circle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</w:t>
      </w:r>
    </w:p>
    <w:p w:rsidR="008D6FC2" w:rsidRDefault="008D6FC2" w:rsidP="008D6F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O won!!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8D6FC2" w:rsidRDefault="008D6FC2" w:rsidP="003311A1">
      <w:pPr>
        <w:pStyle w:val="Heading1"/>
      </w:pPr>
    </w:p>
    <w:p w:rsidR="003F63C5" w:rsidRPr="003F63C5" w:rsidRDefault="003F63C5" w:rsidP="003F63C5">
      <w:pPr>
        <w:pStyle w:val="ppListEnd"/>
      </w:pPr>
    </w:p>
    <w:p w:rsidR="003F63C5" w:rsidRPr="00E21D94" w:rsidRDefault="003F63C5" w:rsidP="003F63C5">
      <w:pPr>
        <w:pStyle w:val="Heading1"/>
      </w:pPr>
      <w:r w:rsidRPr="00E21D94">
        <w:t xml:space="preserve">Code snippet </w:t>
      </w:r>
      <w:r>
        <w:t>1</w:t>
      </w:r>
      <w:r w:rsidRPr="00E21D94">
        <w:t xml:space="preserve">:  </w:t>
      </w:r>
      <w:r>
        <w:t xml:space="preserve">Implementing </w:t>
      </w:r>
      <w:proofErr w:type="spellStart"/>
      <w:r>
        <w:t>HasWinner</w:t>
      </w:r>
      <w:proofErr w:type="spellEnd"/>
    </w:p>
    <w:p w:rsidR="008D6FC2" w:rsidRDefault="00F8511A" w:rsidP="00F85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.getWinner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() !=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007814" w:rsidRDefault="00007814" w:rsidP="00F85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007814" w:rsidRDefault="00007814" w:rsidP="00F851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CF657B" w:rsidRPr="00007814" w:rsidRDefault="00007814" w:rsidP="00007814">
      <w:pPr>
        <w:pStyle w:val="ppBodyText"/>
        <w:rPr>
          <w:rFonts w:eastAsiaTheme="minorHAnsi"/>
          <w:i/>
          <w:lang w:bidi="ar-SA"/>
        </w:rPr>
      </w:pPr>
      <w:r w:rsidRPr="008734D4">
        <w:t>(Code Snippet</w:t>
      </w:r>
      <w:r>
        <w:rPr>
          <w:i/>
        </w:rPr>
        <w:t xml:space="preserve"> -</w:t>
      </w:r>
      <w:r w:rsidRPr="008734D4">
        <w:rPr>
          <w:i/>
        </w:rPr>
        <w:t xml:space="preserve"> </w:t>
      </w:r>
      <w:proofErr w:type="spellStart"/>
      <w:r w:rsidR="006700C2">
        <w:rPr>
          <w:i/>
        </w:rPr>
        <w:t>has</w:t>
      </w:r>
      <w:r>
        <w:rPr>
          <w:i/>
        </w:rPr>
        <w:t>Winner</w:t>
      </w:r>
      <w:proofErr w:type="spellEnd"/>
      <w:r w:rsidRPr="0010117A">
        <w:t>)</w:t>
      </w:r>
    </w:p>
    <w:p w:rsidR="00CF657B" w:rsidRDefault="00007814" w:rsidP="00CF657B">
      <w:pPr>
        <w:pStyle w:val="ppCodeLanguage"/>
        <w:rPr>
          <w:rFonts w:eastAsiaTheme="minorHAnsi"/>
          <w:lang w:bidi="ar-SA"/>
        </w:rPr>
      </w:pPr>
      <w:proofErr w:type="spellStart"/>
      <w:r>
        <w:rPr>
          <w:rFonts w:eastAsiaTheme="minorHAnsi"/>
          <w:lang w:bidi="ar-SA"/>
        </w:rPr>
        <w:t>JScript</w:t>
      </w:r>
      <w:proofErr w:type="spellEnd"/>
    </w:p>
    <w:p w:rsidR="00CF657B" w:rsidRPr="00CF657B" w:rsidRDefault="00CF657B" w:rsidP="00CF657B">
      <w:pPr>
        <w:pStyle w:val="ppCode"/>
        <w:rPr>
          <w:rFonts w:eastAsiaTheme="minorHAnsi"/>
          <w:lang w:bidi="ar-SA"/>
        </w:rPr>
      </w:pPr>
      <w:r>
        <w:rPr>
          <w:rFonts w:eastAsiaTheme="minorHAnsi" w:cs="Consolas"/>
          <w:color w:val="0000FF"/>
          <w:sz w:val="19"/>
          <w:szCs w:val="19"/>
          <w:lang w:bidi="ar-SA"/>
        </w:rPr>
        <w:t>return</w:t>
      </w:r>
      <w:r>
        <w:rPr>
          <w:rFonts w:eastAsiaTheme="minorHAnsi" w:cs="Consolas"/>
          <w:sz w:val="19"/>
          <w:szCs w:val="19"/>
          <w:lang w:bidi="ar-SA"/>
        </w:rPr>
        <w:t xml:space="preserve"> </w:t>
      </w:r>
      <w:proofErr w:type="spellStart"/>
      <w:r>
        <w:rPr>
          <w:rFonts w:eastAsiaTheme="minorHAnsi" w:cs="Consolas"/>
          <w:color w:val="0000FF"/>
          <w:sz w:val="19"/>
          <w:szCs w:val="19"/>
          <w:lang w:bidi="ar-SA"/>
        </w:rPr>
        <w:t>this</w:t>
      </w:r>
      <w:r>
        <w:rPr>
          <w:rFonts w:eastAsiaTheme="minorHAnsi" w:cs="Consolas"/>
          <w:sz w:val="19"/>
          <w:szCs w:val="19"/>
          <w:lang w:bidi="ar-SA"/>
        </w:rPr>
        <w:t>.getWinner</w:t>
      </w:r>
      <w:proofErr w:type="spellEnd"/>
      <w:r>
        <w:rPr>
          <w:rFonts w:eastAsiaTheme="minorHAnsi" w:cs="Consolas"/>
          <w:sz w:val="19"/>
          <w:szCs w:val="19"/>
          <w:lang w:bidi="ar-SA"/>
        </w:rPr>
        <w:t xml:space="preserve">() != </w:t>
      </w:r>
      <w:proofErr w:type="spellStart"/>
      <w:r>
        <w:rPr>
          <w:rFonts w:eastAsiaTheme="minorHAnsi" w:cs="Consolas"/>
          <w:sz w:val="19"/>
          <w:szCs w:val="19"/>
          <w:lang w:bidi="ar-SA"/>
        </w:rPr>
        <w:t>TTTColor.Empty</w:t>
      </w:r>
      <w:proofErr w:type="spellEnd"/>
      <w:r>
        <w:rPr>
          <w:rFonts w:eastAsiaTheme="minorHAnsi" w:cs="Consolas"/>
          <w:sz w:val="19"/>
          <w:szCs w:val="19"/>
          <w:lang w:bidi="ar-SA"/>
        </w:rPr>
        <w:t>;</w:t>
      </w:r>
    </w:p>
    <w:p w:rsidR="003F63C5" w:rsidRPr="00E21D94" w:rsidRDefault="003F63C5" w:rsidP="003F63C5">
      <w:pPr>
        <w:pStyle w:val="Heading1"/>
      </w:pPr>
      <w:r w:rsidRPr="00E21D94">
        <w:t xml:space="preserve">Code snippet </w:t>
      </w:r>
      <w:r>
        <w:t>2</w:t>
      </w:r>
      <w:r w:rsidRPr="00E21D94">
        <w:t xml:space="preserve">:  </w:t>
      </w:r>
      <w:r>
        <w:t xml:space="preserve">Implementing </w:t>
      </w:r>
      <w:proofErr w:type="spellStart"/>
      <w:r>
        <w:t>IsTie</w:t>
      </w:r>
      <w:proofErr w:type="spellEnd"/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.hasWinner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x = 0; x &lt; 3; x++)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y = 0; y &lt; 3; y++)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.board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[x][y] ==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TTTColor.Empty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3F63C5" w:rsidRDefault="003F63C5" w:rsidP="003F6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3F63C5" w:rsidRDefault="003F63C5" w:rsidP="003F63C5">
      <w:pPr>
        <w:pStyle w:val="ppBodyText"/>
        <w:numPr>
          <w:ilvl w:val="0"/>
          <w:numId w:val="0"/>
        </w:numPr>
      </w:pPr>
    </w:p>
    <w:p w:rsidR="006700C2" w:rsidRPr="00007814" w:rsidRDefault="006700C2" w:rsidP="006700C2">
      <w:pPr>
        <w:pStyle w:val="ppBodyText"/>
        <w:rPr>
          <w:rFonts w:eastAsiaTheme="minorHAnsi"/>
          <w:i/>
          <w:lang w:bidi="ar-SA"/>
        </w:rPr>
      </w:pPr>
      <w:r w:rsidRPr="008734D4">
        <w:t>(Code Snippet</w:t>
      </w:r>
      <w:r>
        <w:rPr>
          <w:i/>
        </w:rPr>
        <w:t xml:space="preserve"> -</w:t>
      </w:r>
      <w:r w:rsidRPr="008734D4">
        <w:rPr>
          <w:i/>
        </w:rPr>
        <w:t xml:space="preserve"> </w:t>
      </w:r>
      <w:proofErr w:type="spellStart"/>
      <w:r>
        <w:rPr>
          <w:i/>
        </w:rPr>
        <w:t>isTie</w:t>
      </w:r>
      <w:proofErr w:type="spellEnd"/>
      <w:r w:rsidRPr="0010117A">
        <w:t>)</w:t>
      </w:r>
    </w:p>
    <w:p w:rsidR="006700C2" w:rsidRDefault="006700C2" w:rsidP="006700C2">
      <w:pPr>
        <w:pStyle w:val="ppCodeLanguage"/>
      </w:pPr>
      <w:proofErr w:type="spellStart"/>
      <w:r>
        <w:t>JScript</w:t>
      </w:r>
      <w:proofErr w:type="spellEnd"/>
    </w:p>
    <w:p w:rsidR="006700C2" w:rsidRDefault="006700C2" w:rsidP="006700C2">
      <w:pPr>
        <w:pStyle w:val="ppCode"/>
      </w:pPr>
      <w:r>
        <w:t xml:space="preserve">    if (</w:t>
      </w:r>
      <w:proofErr w:type="spellStart"/>
      <w:r>
        <w:t>this.hasWinner</w:t>
      </w:r>
      <w:proofErr w:type="spellEnd"/>
      <w:r>
        <w:t>())</w:t>
      </w:r>
    </w:p>
    <w:p w:rsidR="006700C2" w:rsidRDefault="006700C2" w:rsidP="006700C2">
      <w:pPr>
        <w:pStyle w:val="ppCode"/>
      </w:pPr>
      <w:r>
        <w:t xml:space="preserve">        return false;</w:t>
      </w:r>
    </w:p>
    <w:p w:rsidR="006700C2" w:rsidRDefault="006700C2" w:rsidP="006700C2">
      <w:pPr>
        <w:pStyle w:val="ppCode"/>
      </w:pPr>
    </w:p>
    <w:p w:rsidR="006700C2" w:rsidRDefault="006700C2" w:rsidP="006700C2">
      <w:pPr>
        <w:pStyle w:val="ppCode"/>
      </w:pPr>
      <w:r>
        <w:t xml:space="preserve">    for (</w:t>
      </w:r>
      <w:proofErr w:type="spellStart"/>
      <w:r>
        <w:t>var</w:t>
      </w:r>
      <w:proofErr w:type="spellEnd"/>
      <w:r>
        <w:t xml:space="preserve"> x = 0; x &lt; 3; x++)</w:t>
      </w:r>
    </w:p>
    <w:p w:rsidR="006700C2" w:rsidRDefault="006700C2" w:rsidP="006700C2">
      <w:pPr>
        <w:pStyle w:val="ppCode"/>
      </w:pPr>
      <w:r>
        <w:t xml:space="preserve">        for (</w:t>
      </w:r>
      <w:proofErr w:type="spellStart"/>
      <w:r>
        <w:t>var</w:t>
      </w:r>
      <w:proofErr w:type="spellEnd"/>
      <w:r>
        <w:t xml:space="preserve"> y = 0; y &lt; 3; y++)</w:t>
      </w:r>
    </w:p>
    <w:p w:rsidR="006700C2" w:rsidRDefault="006700C2" w:rsidP="006700C2">
      <w:pPr>
        <w:pStyle w:val="ppCode"/>
      </w:pPr>
      <w:r>
        <w:t xml:space="preserve">            if (</w:t>
      </w:r>
      <w:proofErr w:type="spellStart"/>
      <w:r>
        <w:t>this.board</w:t>
      </w:r>
      <w:proofErr w:type="spellEnd"/>
      <w:r>
        <w:t xml:space="preserve">[x][y] == </w:t>
      </w:r>
      <w:proofErr w:type="spellStart"/>
      <w:r>
        <w:t>TTTColor.Empty</w:t>
      </w:r>
      <w:proofErr w:type="spellEnd"/>
      <w:r>
        <w:t>)</w:t>
      </w:r>
    </w:p>
    <w:p w:rsidR="006700C2" w:rsidRDefault="006700C2" w:rsidP="006700C2">
      <w:pPr>
        <w:pStyle w:val="ppCode"/>
      </w:pPr>
      <w:r>
        <w:t xml:space="preserve">                return false;</w:t>
      </w:r>
    </w:p>
    <w:p w:rsidR="006700C2" w:rsidRDefault="006700C2" w:rsidP="006700C2">
      <w:pPr>
        <w:pStyle w:val="ppCode"/>
      </w:pPr>
    </w:p>
    <w:p w:rsidR="006700C2" w:rsidRPr="006700C2" w:rsidRDefault="006700C2" w:rsidP="006700C2">
      <w:pPr>
        <w:pStyle w:val="ppCode"/>
      </w:pPr>
      <w:r>
        <w:t xml:space="preserve">    return true;</w:t>
      </w:r>
    </w:p>
    <w:p w:rsidR="00FD1F9A" w:rsidRPr="00E21D94" w:rsidRDefault="00FD1F9A" w:rsidP="00FD1F9A">
      <w:pPr>
        <w:pStyle w:val="Heading1"/>
      </w:pPr>
      <w:r w:rsidRPr="00E21D94">
        <w:t xml:space="preserve">Code snippet </w:t>
      </w:r>
      <w:r w:rsidR="00D413AD">
        <w:t>3</w:t>
      </w:r>
      <w:r w:rsidRPr="00E21D94">
        <w:t xml:space="preserve">:  </w:t>
      </w:r>
      <w:r>
        <w:t>Creating the socket</w:t>
      </w: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src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="Scripts/socket.io.js"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bidi="ar-SA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="text/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javascript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"&gt;&lt;/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&gt;</w:t>
      </w: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FD1F9A" w:rsidRDefault="00FD1F9A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72095C" w:rsidRDefault="0072095C" w:rsidP="007209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socket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io.connect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"http://localhost:8080"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, { </w:t>
      </w:r>
    </w:p>
    <w:p w:rsidR="0072095C" w:rsidRDefault="0072095C" w:rsidP="007209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       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bidi="ar-SA"/>
        </w:rPr>
        <w:t>transports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:[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xhr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-polling'</w:t>
      </w: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] </w:t>
      </w:r>
    </w:p>
    <w:p w:rsidR="0072095C" w:rsidRPr="003311A1" w:rsidRDefault="0072095C" w:rsidP="007209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sz w:val="19"/>
          <w:szCs w:val="19"/>
          <w:lang w:bidi="ar-SA"/>
        </w:rPr>
        <w:tab/>
        <w:t xml:space="preserve">                        });</w:t>
      </w:r>
    </w:p>
    <w:p w:rsidR="0072095C" w:rsidRDefault="0072095C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72095C" w:rsidRDefault="0072095C" w:rsidP="00B738DA">
      <w:pPr>
        <w:pStyle w:val="ppBodyText"/>
        <w:rPr>
          <w:rFonts w:ascii="Consolas" w:eastAsiaTheme="minorHAnsi" w:hAnsi="Consolas" w:cs="Consolas"/>
          <w:sz w:val="19"/>
          <w:szCs w:val="19"/>
          <w:lang w:bidi="ar-SA"/>
        </w:rPr>
      </w:pPr>
      <w:r w:rsidRPr="008734D4">
        <w:t>(Code Snippet</w:t>
      </w:r>
      <w:r>
        <w:t xml:space="preserve"> </w:t>
      </w:r>
      <w:r>
        <w:t>–</w:t>
      </w:r>
      <w:r w:rsidRPr="008734D4">
        <w:t xml:space="preserve"> </w:t>
      </w:r>
      <w:r w:rsidRPr="00B738DA">
        <w:rPr>
          <w:i/>
        </w:rPr>
        <w:t>socket creation</w:t>
      </w:r>
      <w:r w:rsidRPr="0010117A">
        <w:t>)</w:t>
      </w:r>
    </w:p>
    <w:p w:rsidR="0072095C" w:rsidRDefault="00967C94" w:rsidP="0072095C">
      <w:pPr>
        <w:pStyle w:val="ppCodeLanguage"/>
        <w:rPr>
          <w:rFonts w:eastAsiaTheme="minorHAnsi"/>
          <w:lang w:bidi="ar-SA"/>
        </w:rPr>
      </w:pPr>
      <w:proofErr w:type="spellStart"/>
      <w:r>
        <w:rPr>
          <w:rFonts w:eastAsiaTheme="minorHAnsi"/>
          <w:lang w:bidi="ar-SA"/>
        </w:rPr>
        <w:t>JScript</w:t>
      </w:r>
      <w:proofErr w:type="spellEnd"/>
    </w:p>
    <w:p w:rsidR="0072095C" w:rsidRPr="0072095C" w:rsidRDefault="0072095C" w:rsidP="0072095C">
      <w:pPr>
        <w:pStyle w:val="ppCode"/>
        <w:rPr>
          <w:rFonts w:eastAsiaTheme="minorHAnsi"/>
          <w:lang w:bidi="ar-SA"/>
        </w:rPr>
      </w:pPr>
      <w:proofErr w:type="spellStart"/>
      <w:r w:rsidRPr="0072095C">
        <w:rPr>
          <w:rFonts w:eastAsiaTheme="minorHAnsi"/>
          <w:lang w:bidi="ar-SA"/>
        </w:rPr>
        <w:t>var</w:t>
      </w:r>
      <w:proofErr w:type="spellEnd"/>
      <w:r w:rsidRPr="0072095C">
        <w:rPr>
          <w:rFonts w:eastAsiaTheme="minorHAnsi"/>
          <w:lang w:bidi="ar-SA"/>
        </w:rPr>
        <w:t xml:space="preserve"> socket = </w:t>
      </w:r>
      <w:proofErr w:type="spellStart"/>
      <w:r w:rsidRPr="0072095C">
        <w:rPr>
          <w:rFonts w:eastAsiaTheme="minorHAnsi"/>
          <w:lang w:bidi="ar-SA"/>
        </w:rPr>
        <w:t>io.connect</w:t>
      </w:r>
      <w:proofErr w:type="spellEnd"/>
      <w:r w:rsidRPr="0072095C">
        <w:rPr>
          <w:rFonts w:eastAsiaTheme="minorHAnsi"/>
          <w:lang w:bidi="ar-SA"/>
        </w:rPr>
        <w:t xml:space="preserve">("http://localhost:8080", { </w:t>
      </w:r>
    </w:p>
    <w:p w:rsidR="0072095C" w:rsidRPr="0072095C" w:rsidRDefault="0072095C" w:rsidP="0072095C">
      <w:pPr>
        <w:pStyle w:val="ppCode"/>
        <w:rPr>
          <w:rFonts w:eastAsiaTheme="minorHAnsi"/>
          <w:lang w:bidi="ar-SA"/>
        </w:rPr>
      </w:pPr>
      <w:r w:rsidRPr="0072095C">
        <w:rPr>
          <w:rFonts w:eastAsiaTheme="minorHAnsi"/>
          <w:lang w:bidi="ar-SA"/>
        </w:rPr>
        <w:tab/>
      </w:r>
      <w:r w:rsidRPr="0072095C">
        <w:rPr>
          <w:rFonts w:eastAsiaTheme="minorHAnsi"/>
          <w:lang w:bidi="ar-SA"/>
        </w:rPr>
        <w:tab/>
        <w:t xml:space="preserve">           transports:['</w:t>
      </w:r>
      <w:proofErr w:type="spellStart"/>
      <w:r w:rsidRPr="0072095C">
        <w:rPr>
          <w:rFonts w:eastAsiaTheme="minorHAnsi"/>
          <w:lang w:bidi="ar-SA"/>
        </w:rPr>
        <w:t>xhr</w:t>
      </w:r>
      <w:proofErr w:type="spellEnd"/>
      <w:r w:rsidRPr="0072095C">
        <w:rPr>
          <w:rFonts w:eastAsiaTheme="minorHAnsi"/>
          <w:lang w:bidi="ar-SA"/>
        </w:rPr>
        <w:t xml:space="preserve">-polling'] </w:t>
      </w:r>
    </w:p>
    <w:p w:rsidR="0072095C" w:rsidRPr="0072095C" w:rsidRDefault="0072095C" w:rsidP="0072095C">
      <w:pPr>
        <w:pStyle w:val="ppCode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                         </w:t>
      </w:r>
      <w:r w:rsidRPr="0072095C">
        <w:rPr>
          <w:rFonts w:eastAsiaTheme="minorHAnsi"/>
          <w:lang w:bidi="ar-SA"/>
        </w:rPr>
        <w:t>});</w:t>
      </w:r>
    </w:p>
    <w:p w:rsidR="00FD1F9A" w:rsidRPr="003311A1" w:rsidRDefault="00FD1F9A" w:rsidP="007209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</w:p>
    <w:p w:rsidR="00B82C19" w:rsidRPr="00E21D94" w:rsidRDefault="008D6FC2" w:rsidP="00B82C19">
      <w:pPr>
        <w:pStyle w:val="Heading1"/>
      </w:pPr>
      <w:r>
        <w:t xml:space="preserve">Code snippet </w:t>
      </w:r>
      <w:r w:rsidR="00D413AD">
        <w:t>4</w:t>
      </w:r>
      <w:r w:rsidR="00B82C19" w:rsidRPr="00E21D94">
        <w:t xml:space="preserve">:  </w:t>
      </w:r>
      <w:r w:rsidR="00FD1F9A">
        <w:t xml:space="preserve">setting </w:t>
      </w:r>
      <w:r w:rsidR="00B82C19" w:rsidRPr="00E21D94">
        <w:t xml:space="preserve">Query strings </w:t>
      </w:r>
      <w:r w:rsidR="00E21D94">
        <w:t>parameters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"id"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="00F723F1">
        <w:rPr>
          <w:rFonts w:ascii="Consolas" w:eastAsiaTheme="minorHAnsi" w:hAnsi="Consolas" w:cs="Consolas"/>
          <w:sz w:val="19"/>
          <w:szCs w:val="19"/>
          <w:lang w:bidi="ar-SA"/>
        </w:rPr>
        <w:t>isFirst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</w:t>
      </w:r>
      <w:r w:rsidR="00F723F1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first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function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getQueryVariable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(variable)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query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window.location.search.substring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(1);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query.split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"&amp;"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vars.length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; i++)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pair = 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vars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[i].split(</w:t>
      </w:r>
      <w:r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"="</w:t>
      </w:r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(pair[0] == variable) {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pair[1];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    }</w:t>
      </w:r>
    </w:p>
    <w:p w:rsidR="00B82C19" w:rsidRDefault="00B82C19" w:rsidP="00B82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    }</w:t>
      </w:r>
    </w:p>
    <w:p w:rsidR="00B82C19" w:rsidRPr="00FD1F9A" w:rsidRDefault="00B82C19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    }</w:t>
      </w:r>
    </w:p>
    <w:p w:rsidR="00B82C19" w:rsidRPr="00B82C19" w:rsidRDefault="00B82C19" w:rsidP="00B82C19">
      <w:pPr>
        <w:pStyle w:val="Heading1"/>
      </w:pPr>
      <w:r w:rsidRPr="00B82C19">
        <w:t xml:space="preserve">Code snippet </w:t>
      </w:r>
      <w:r w:rsidR="00D413AD">
        <w:t>5</w:t>
      </w:r>
      <w:r w:rsidRPr="00B82C19">
        <w:t xml:space="preserve">:  </w:t>
      </w:r>
      <w:r>
        <w:t>Setting the game id owner</w:t>
      </w:r>
    </w:p>
    <w:p w:rsidR="00E21D94" w:rsidRDefault="003A1813" w:rsidP="00E21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… = new </w:t>
      </w:r>
      <w:proofErr w:type="gramStart"/>
      <w:r w:rsidR="00B82C19">
        <w:rPr>
          <w:rFonts w:ascii="Consolas" w:eastAsiaTheme="minorHAnsi" w:hAnsi="Consolas" w:cs="Consolas"/>
          <w:sz w:val="19"/>
          <w:szCs w:val="19"/>
          <w:lang w:bidi="ar-SA"/>
        </w:rPr>
        <w:t>controller(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.., </w:t>
      </w:r>
      <w:proofErr w:type="spellStart"/>
      <w:r w:rsidR="00B82C19"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 w:rsidR="00B82C19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3A1813" w:rsidRDefault="003A1813" w:rsidP="00E21D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F76432" w:rsidRDefault="00B82C19" w:rsidP="008D6F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bidi="ar-SA"/>
        </w:rPr>
        <w:t>controller.</w:t>
      </w:r>
      <w:r w:rsidR="003A1813">
        <w:rPr>
          <w:rFonts w:ascii="Consolas" w:eastAsiaTheme="minorHAnsi" w:hAnsi="Consolas" w:cs="Consolas"/>
          <w:sz w:val="19"/>
          <w:szCs w:val="19"/>
          <w:lang w:bidi="ar-SA"/>
        </w:rPr>
        <w:t>start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 w:rsidR="003A1813">
        <w:rPr>
          <w:rFonts w:ascii="Consolas" w:eastAsiaTheme="minorHAnsi" w:hAnsi="Consolas" w:cs="Consolas"/>
          <w:sz w:val="19"/>
          <w:szCs w:val="19"/>
          <w:lang w:bidi="ar-SA"/>
        </w:rPr>
        <w:t>isFirst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3A1813" w:rsidRDefault="003A1813" w:rsidP="00FD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Default="004A7FDC" w:rsidP="00F76432">
      <w:pPr>
        <w:pStyle w:val="Heading1"/>
      </w:pPr>
      <w:r w:rsidRPr="00B82C19">
        <w:t xml:space="preserve">Code snippet </w:t>
      </w:r>
      <w:r w:rsidR="0039657B">
        <w:t>6</w:t>
      </w:r>
      <w:r w:rsidRPr="00B82C19">
        <w:t xml:space="preserve">:  </w:t>
      </w:r>
      <w:r w:rsidR="00DA74EE">
        <w:t>Injecting socket</w:t>
      </w:r>
      <w:r>
        <w:t xml:space="preserve"> </w:t>
      </w:r>
      <w:r w:rsidR="00DA74EE">
        <w:t xml:space="preserve">in </w:t>
      </w:r>
      <w:r>
        <w:t>controller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= socket;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.socket.emit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'join'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gameId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.socket.on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'command'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onNewCommand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);    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function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onNewCommand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 {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gameAction.Type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!= 1)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x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parseInt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gameAction.CommandData.x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y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parseInt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gameAction.CommandData.y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color =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gameAction.CommandData.color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(!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controller.game.isValid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color))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    </w:t>
      </w:r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controller.game.move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controller.board.drawMove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(x, y, color);</w:t>
      </w:r>
    </w:p>
    <w:p w:rsidR="00D320BC" w:rsidRPr="004A7FDC" w:rsidRDefault="00D320B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controller.updateGameStatus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();</w:t>
      </w:r>
    </w:p>
    <w:p w:rsid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4A53C1" w:rsidRDefault="004A53C1" w:rsidP="004A53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53C1" w:rsidRDefault="004A53C1" w:rsidP="004A53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A53C1" w:rsidRDefault="004A53C1" w:rsidP="004A53C1">
      <w:pPr>
        <w:pStyle w:val="ppBodyText"/>
        <w:rPr>
          <w:rFonts w:ascii="Consolas" w:eastAsiaTheme="minorHAnsi" w:hAnsi="Consolas" w:cs="Consolas"/>
          <w:sz w:val="19"/>
          <w:szCs w:val="19"/>
          <w:lang w:bidi="ar-SA"/>
        </w:rPr>
      </w:pPr>
      <w:r w:rsidRPr="008734D4">
        <w:t>(Code Snippet</w:t>
      </w:r>
      <w:r>
        <w:t xml:space="preserve"> –</w:t>
      </w:r>
      <w:r w:rsidRPr="008734D4">
        <w:t xml:space="preserve"> </w:t>
      </w:r>
      <w:r w:rsidRPr="00B738DA">
        <w:rPr>
          <w:i/>
        </w:rPr>
        <w:t xml:space="preserve">socket </w:t>
      </w:r>
      <w:r>
        <w:rPr>
          <w:i/>
        </w:rPr>
        <w:t>injection</w:t>
      </w:r>
      <w:r w:rsidRPr="0010117A">
        <w:t>)</w:t>
      </w:r>
    </w:p>
    <w:p w:rsidR="004A53C1" w:rsidRDefault="004A53C1" w:rsidP="004A53C1">
      <w:pPr>
        <w:pStyle w:val="ppCodeLanguage"/>
        <w:rPr>
          <w:rFonts w:eastAsiaTheme="minorHAnsi"/>
          <w:lang w:bidi="ar-SA"/>
        </w:rPr>
      </w:pPr>
      <w:proofErr w:type="spellStart"/>
      <w:r>
        <w:rPr>
          <w:rFonts w:eastAsiaTheme="minorHAnsi"/>
          <w:lang w:bidi="ar-SA"/>
        </w:rPr>
        <w:t>JScript</w:t>
      </w:r>
      <w:proofErr w:type="spellEnd"/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</w:t>
      </w:r>
      <w:proofErr w:type="spellStart"/>
      <w:r w:rsidRPr="004A53C1">
        <w:rPr>
          <w:rFonts w:eastAsiaTheme="minorHAnsi"/>
          <w:lang w:bidi="ar-SA"/>
        </w:rPr>
        <w:t>this.socket</w:t>
      </w:r>
      <w:proofErr w:type="spellEnd"/>
      <w:r w:rsidRPr="004A53C1">
        <w:rPr>
          <w:rFonts w:eastAsiaTheme="minorHAnsi"/>
          <w:lang w:bidi="ar-SA"/>
        </w:rPr>
        <w:t xml:space="preserve"> = socket;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</w:t>
      </w:r>
      <w:proofErr w:type="spellStart"/>
      <w:r w:rsidRPr="004A53C1">
        <w:rPr>
          <w:rFonts w:eastAsiaTheme="minorHAnsi"/>
          <w:lang w:bidi="ar-SA"/>
        </w:rPr>
        <w:t>this.socket.emit</w:t>
      </w:r>
      <w:proofErr w:type="spellEnd"/>
      <w:r w:rsidRPr="004A53C1">
        <w:rPr>
          <w:rFonts w:eastAsiaTheme="minorHAnsi"/>
          <w:lang w:bidi="ar-SA"/>
        </w:rPr>
        <w:t xml:space="preserve">('join', </w:t>
      </w:r>
      <w:proofErr w:type="spellStart"/>
      <w:r w:rsidRPr="004A53C1">
        <w:rPr>
          <w:rFonts w:eastAsiaTheme="minorHAnsi"/>
          <w:lang w:bidi="ar-SA"/>
        </w:rPr>
        <w:t>gameId</w:t>
      </w:r>
      <w:proofErr w:type="spellEnd"/>
      <w:r w:rsidRPr="004A53C1">
        <w:rPr>
          <w:rFonts w:eastAsiaTheme="minorHAnsi"/>
          <w:lang w:bidi="ar-SA"/>
        </w:rPr>
        <w:t>);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</w:t>
      </w:r>
      <w:proofErr w:type="spellStart"/>
      <w:r w:rsidRPr="004A53C1">
        <w:rPr>
          <w:rFonts w:eastAsiaTheme="minorHAnsi"/>
          <w:lang w:bidi="ar-SA"/>
        </w:rPr>
        <w:t>this.socket.on</w:t>
      </w:r>
      <w:proofErr w:type="spellEnd"/>
      <w:r w:rsidRPr="004A53C1">
        <w:rPr>
          <w:rFonts w:eastAsiaTheme="minorHAnsi"/>
          <w:lang w:bidi="ar-SA"/>
        </w:rPr>
        <w:t xml:space="preserve">('command', </w:t>
      </w:r>
      <w:proofErr w:type="spellStart"/>
      <w:r w:rsidRPr="004A53C1">
        <w:rPr>
          <w:rFonts w:eastAsiaTheme="minorHAnsi"/>
          <w:lang w:bidi="ar-SA"/>
        </w:rPr>
        <w:t>onNewCommand</w:t>
      </w:r>
      <w:proofErr w:type="spellEnd"/>
      <w:r w:rsidRPr="004A53C1">
        <w:rPr>
          <w:rFonts w:eastAsiaTheme="minorHAnsi"/>
          <w:lang w:bidi="ar-SA"/>
        </w:rPr>
        <w:t xml:space="preserve">);    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function </w:t>
      </w:r>
      <w:proofErr w:type="spellStart"/>
      <w:r w:rsidRPr="004A53C1">
        <w:rPr>
          <w:rFonts w:eastAsiaTheme="minorHAnsi"/>
          <w:lang w:bidi="ar-SA"/>
        </w:rPr>
        <w:t>onNewCommand</w:t>
      </w:r>
      <w:proofErr w:type="spellEnd"/>
      <w:r w:rsidRPr="004A53C1">
        <w:rPr>
          <w:rFonts w:eastAsiaTheme="minorHAnsi"/>
          <w:lang w:bidi="ar-SA"/>
        </w:rPr>
        <w:t>(</w:t>
      </w:r>
      <w:proofErr w:type="spellStart"/>
      <w:r w:rsidRPr="004A53C1">
        <w:rPr>
          <w:rFonts w:eastAsiaTheme="minorHAnsi"/>
          <w:lang w:bidi="ar-SA"/>
        </w:rPr>
        <w:t>gameAction</w:t>
      </w:r>
      <w:proofErr w:type="spellEnd"/>
      <w:r w:rsidRPr="004A53C1">
        <w:rPr>
          <w:rFonts w:eastAsiaTheme="minorHAnsi"/>
          <w:lang w:bidi="ar-SA"/>
        </w:rPr>
        <w:t>) {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if (</w:t>
      </w:r>
      <w:proofErr w:type="spellStart"/>
      <w:r w:rsidRPr="004A53C1">
        <w:rPr>
          <w:rFonts w:eastAsiaTheme="minorHAnsi"/>
          <w:lang w:bidi="ar-SA"/>
        </w:rPr>
        <w:t>gameAction.Type</w:t>
      </w:r>
      <w:proofErr w:type="spellEnd"/>
      <w:r w:rsidRPr="004A53C1">
        <w:rPr>
          <w:rFonts w:eastAsiaTheme="minorHAnsi"/>
          <w:lang w:bidi="ar-SA"/>
        </w:rPr>
        <w:t xml:space="preserve"> != 1)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    return;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var</w:t>
      </w:r>
      <w:proofErr w:type="spellEnd"/>
      <w:r w:rsidRPr="004A53C1">
        <w:rPr>
          <w:rFonts w:eastAsiaTheme="minorHAnsi"/>
          <w:lang w:bidi="ar-SA"/>
        </w:rPr>
        <w:t xml:space="preserve"> x = </w:t>
      </w:r>
      <w:proofErr w:type="spellStart"/>
      <w:r w:rsidRPr="004A53C1">
        <w:rPr>
          <w:rFonts w:eastAsiaTheme="minorHAnsi"/>
          <w:lang w:bidi="ar-SA"/>
        </w:rPr>
        <w:t>parseInt</w:t>
      </w:r>
      <w:proofErr w:type="spellEnd"/>
      <w:r w:rsidRPr="004A53C1">
        <w:rPr>
          <w:rFonts w:eastAsiaTheme="minorHAnsi"/>
          <w:lang w:bidi="ar-SA"/>
        </w:rPr>
        <w:t>(</w:t>
      </w:r>
      <w:proofErr w:type="spellStart"/>
      <w:r w:rsidRPr="004A53C1">
        <w:rPr>
          <w:rFonts w:eastAsiaTheme="minorHAnsi"/>
          <w:lang w:bidi="ar-SA"/>
        </w:rPr>
        <w:t>gameAction.CommandData.x</w:t>
      </w:r>
      <w:proofErr w:type="spellEnd"/>
      <w:r w:rsidRPr="004A53C1">
        <w:rPr>
          <w:rFonts w:eastAsiaTheme="minorHAnsi"/>
          <w:lang w:bidi="ar-SA"/>
        </w:rPr>
        <w:t>);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var</w:t>
      </w:r>
      <w:proofErr w:type="spellEnd"/>
      <w:r w:rsidRPr="004A53C1">
        <w:rPr>
          <w:rFonts w:eastAsiaTheme="minorHAnsi"/>
          <w:lang w:bidi="ar-SA"/>
        </w:rPr>
        <w:t xml:space="preserve"> y = </w:t>
      </w:r>
      <w:proofErr w:type="spellStart"/>
      <w:r w:rsidRPr="004A53C1">
        <w:rPr>
          <w:rFonts w:eastAsiaTheme="minorHAnsi"/>
          <w:lang w:bidi="ar-SA"/>
        </w:rPr>
        <w:t>parseInt</w:t>
      </w:r>
      <w:proofErr w:type="spellEnd"/>
      <w:r w:rsidRPr="004A53C1">
        <w:rPr>
          <w:rFonts w:eastAsiaTheme="minorHAnsi"/>
          <w:lang w:bidi="ar-SA"/>
        </w:rPr>
        <w:t>(</w:t>
      </w:r>
      <w:proofErr w:type="spellStart"/>
      <w:r w:rsidRPr="004A53C1">
        <w:rPr>
          <w:rFonts w:eastAsiaTheme="minorHAnsi"/>
          <w:lang w:bidi="ar-SA"/>
        </w:rPr>
        <w:t>gameAction.CommandData.y</w:t>
      </w:r>
      <w:proofErr w:type="spellEnd"/>
      <w:r w:rsidRPr="004A53C1">
        <w:rPr>
          <w:rFonts w:eastAsiaTheme="minorHAnsi"/>
          <w:lang w:bidi="ar-SA"/>
        </w:rPr>
        <w:t>);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var</w:t>
      </w:r>
      <w:proofErr w:type="spellEnd"/>
      <w:r w:rsidRPr="004A53C1">
        <w:rPr>
          <w:rFonts w:eastAsiaTheme="minorHAnsi"/>
          <w:lang w:bidi="ar-SA"/>
        </w:rPr>
        <w:t xml:space="preserve"> color = </w:t>
      </w:r>
      <w:proofErr w:type="spellStart"/>
      <w:r w:rsidRPr="004A53C1">
        <w:rPr>
          <w:rFonts w:eastAsiaTheme="minorHAnsi"/>
          <w:lang w:bidi="ar-SA"/>
        </w:rPr>
        <w:t>gameAction.CommandData.color</w:t>
      </w:r>
      <w:proofErr w:type="spellEnd"/>
      <w:r w:rsidRPr="004A53C1">
        <w:rPr>
          <w:rFonts w:eastAsiaTheme="minorHAnsi"/>
          <w:lang w:bidi="ar-SA"/>
        </w:rPr>
        <w:t>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if (!</w:t>
      </w:r>
      <w:proofErr w:type="spellStart"/>
      <w:r w:rsidRPr="004A53C1">
        <w:rPr>
          <w:rFonts w:eastAsiaTheme="minorHAnsi"/>
          <w:lang w:bidi="ar-SA"/>
        </w:rPr>
        <w:t>controller.game.isValid</w:t>
      </w:r>
      <w:proofErr w:type="spellEnd"/>
      <w:r w:rsidRPr="004A53C1">
        <w:rPr>
          <w:rFonts w:eastAsiaTheme="minorHAnsi"/>
          <w:lang w:bidi="ar-SA"/>
        </w:rPr>
        <w:t>(x, y, color))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    return;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controller.game.move</w:t>
      </w:r>
      <w:proofErr w:type="spellEnd"/>
      <w:r w:rsidRPr="004A53C1">
        <w:rPr>
          <w:rFonts w:eastAsiaTheme="minorHAnsi"/>
          <w:lang w:bidi="ar-SA"/>
        </w:rPr>
        <w:t>(x, y, color);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controller.board.drawMove</w:t>
      </w:r>
      <w:proofErr w:type="spellEnd"/>
      <w:r w:rsidRPr="004A53C1">
        <w:rPr>
          <w:rFonts w:eastAsiaTheme="minorHAnsi"/>
          <w:lang w:bidi="ar-SA"/>
        </w:rPr>
        <w:t>(x, y, color);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    </w:t>
      </w:r>
      <w:proofErr w:type="spellStart"/>
      <w:r w:rsidRPr="004A53C1">
        <w:rPr>
          <w:rFonts w:eastAsiaTheme="minorHAnsi"/>
          <w:lang w:bidi="ar-SA"/>
        </w:rPr>
        <w:t>controller.updateGameStatus</w:t>
      </w:r>
      <w:proofErr w:type="spellEnd"/>
      <w:r w:rsidRPr="004A53C1">
        <w:rPr>
          <w:rFonts w:eastAsiaTheme="minorHAnsi"/>
          <w:lang w:bidi="ar-SA"/>
        </w:rPr>
        <w:t>();</w:t>
      </w:r>
    </w:p>
    <w:p w:rsidR="004A53C1" w:rsidRPr="004A53C1" w:rsidRDefault="004A53C1" w:rsidP="004A53C1">
      <w:pPr>
        <w:pStyle w:val="ppCode"/>
        <w:rPr>
          <w:rFonts w:eastAsiaTheme="minorHAnsi"/>
          <w:lang w:bidi="ar-SA"/>
        </w:rPr>
      </w:pPr>
      <w:r w:rsidRPr="004A53C1">
        <w:rPr>
          <w:rFonts w:eastAsiaTheme="minorHAnsi"/>
          <w:lang w:bidi="ar-SA"/>
        </w:rPr>
        <w:t xml:space="preserve">    }</w:t>
      </w:r>
    </w:p>
    <w:p w:rsidR="004A7FDC" w:rsidRDefault="004A7FDC" w:rsidP="004A7FDC">
      <w:pPr>
        <w:pStyle w:val="Heading1"/>
      </w:pPr>
      <w:r w:rsidRPr="00B82C19">
        <w:t xml:space="preserve">Code snippet </w:t>
      </w:r>
      <w:r w:rsidR="0039657B">
        <w:t>7</w:t>
      </w:r>
      <w:r w:rsidRPr="00B82C19">
        <w:t xml:space="preserve">:  </w:t>
      </w:r>
      <w:r>
        <w:t>Sending command through socket.IO</w:t>
      </w:r>
    </w:p>
    <w:p w:rsidR="004A7FDC" w:rsidRP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action = { Type: 1, </w:t>
      </w:r>
      <w:proofErr w:type="spellStart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CommandData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: { x: x, y: y, color: color }};</w:t>
      </w:r>
    </w:p>
    <w:p w:rsidR="004A7FDC" w:rsidRDefault="004A7FDC" w:rsidP="004A7FD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spellStart"/>
      <w:r w:rsidRPr="004A7FD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.socket.emit</w:t>
      </w:r>
      <w:proofErr w:type="spellEnd"/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(</w:t>
      </w:r>
      <w:r w:rsidRPr="004A7FDC">
        <w:rPr>
          <w:rFonts w:ascii="Consolas" w:eastAsiaTheme="minorHAnsi" w:hAnsi="Consolas" w:cs="Consolas"/>
          <w:color w:val="800000"/>
          <w:sz w:val="19"/>
          <w:szCs w:val="19"/>
          <w:lang w:bidi="ar-SA"/>
        </w:rPr>
        <w:t>'command'</w:t>
      </w:r>
      <w:r w:rsidRPr="004A7FDC">
        <w:rPr>
          <w:rFonts w:ascii="Consolas" w:eastAsiaTheme="minorHAnsi" w:hAnsi="Consolas" w:cs="Consolas"/>
          <w:sz w:val="19"/>
          <w:szCs w:val="19"/>
          <w:lang w:bidi="ar-SA"/>
        </w:rPr>
        <w:t>, action);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C809D3" w:rsidRPr="00C809D3" w:rsidRDefault="00C809D3" w:rsidP="00C809D3">
      <w:pPr>
        <w:pStyle w:val="ppBodyText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CF657B" w:rsidRPr="00C809D3" w:rsidRDefault="00C809D3" w:rsidP="00C809D3">
      <w:pPr>
        <w:pStyle w:val="ppBodyText"/>
        <w:rPr>
          <w:rFonts w:ascii="Consolas" w:eastAsiaTheme="minorHAnsi" w:hAnsi="Consolas" w:cs="Consolas"/>
          <w:sz w:val="19"/>
          <w:szCs w:val="19"/>
          <w:lang w:bidi="ar-SA"/>
        </w:rPr>
      </w:pPr>
      <w:r w:rsidRPr="008734D4">
        <w:t>(Code Snippet</w:t>
      </w:r>
      <w:r>
        <w:t xml:space="preserve"> –</w:t>
      </w:r>
      <w:r w:rsidRPr="008734D4">
        <w:t xml:space="preserve"> </w:t>
      </w:r>
      <w:r w:rsidRPr="00B738DA">
        <w:rPr>
          <w:i/>
        </w:rPr>
        <w:t xml:space="preserve">socket </w:t>
      </w:r>
      <w:r>
        <w:rPr>
          <w:i/>
        </w:rPr>
        <w:t>send</w:t>
      </w:r>
      <w:bookmarkStart w:id="0" w:name="_GoBack"/>
      <w:bookmarkEnd w:id="0"/>
      <w:r w:rsidRPr="0010117A">
        <w:t>)</w:t>
      </w:r>
    </w:p>
    <w:p w:rsidR="00C809D3" w:rsidRDefault="00C809D3" w:rsidP="00C809D3">
      <w:pPr>
        <w:pStyle w:val="ppCodeLanguage"/>
        <w:rPr>
          <w:rFonts w:eastAsiaTheme="minorHAnsi"/>
          <w:lang w:bidi="ar-SA"/>
        </w:rPr>
      </w:pPr>
      <w:proofErr w:type="spellStart"/>
      <w:r>
        <w:rPr>
          <w:rFonts w:eastAsiaTheme="minorHAnsi"/>
          <w:lang w:bidi="ar-SA"/>
        </w:rPr>
        <w:t>JScript</w:t>
      </w:r>
      <w:proofErr w:type="spellEnd"/>
    </w:p>
    <w:p w:rsidR="00C809D3" w:rsidRPr="00C809D3" w:rsidRDefault="00C809D3" w:rsidP="00C809D3">
      <w:pPr>
        <w:pStyle w:val="ppCode"/>
        <w:rPr>
          <w:rFonts w:eastAsiaTheme="minorHAnsi"/>
          <w:lang w:bidi="ar-SA"/>
        </w:rPr>
      </w:pPr>
      <w:r w:rsidRPr="00C809D3">
        <w:rPr>
          <w:rFonts w:eastAsiaTheme="minorHAnsi"/>
          <w:lang w:bidi="ar-SA"/>
        </w:rPr>
        <w:t xml:space="preserve">    </w:t>
      </w:r>
      <w:proofErr w:type="spellStart"/>
      <w:r w:rsidRPr="00C809D3">
        <w:rPr>
          <w:rFonts w:eastAsiaTheme="minorHAnsi"/>
          <w:lang w:bidi="ar-SA"/>
        </w:rPr>
        <w:t>var</w:t>
      </w:r>
      <w:proofErr w:type="spellEnd"/>
      <w:r w:rsidRPr="00C809D3">
        <w:rPr>
          <w:rFonts w:eastAsiaTheme="minorHAnsi"/>
          <w:lang w:bidi="ar-SA"/>
        </w:rPr>
        <w:t xml:space="preserve"> action = { Type: 1, </w:t>
      </w:r>
      <w:proofErr w:type="spellStart"/>
      <w:r w:rsidRPr="00C809D3">
        <w:rPr>
          <w:rFonts w:eastAsiaTheme="minorHAnsi"/>
          <w:lang w:bidi="ar-SA"/>
        </w:rPr>
        <w:t>CommandData</w:t>
      </w:r>
      <w:proofErr w:type="spellEnd"/>
      <w:r w:rsidRPr="00C809D3">
        <w:rPr>
          <w:rFonts w:eastAsiaTheme="minorHAnsi"/>
          <w:lang w:bidi="ar-SA"/>
        </w:rPr>
        <w:t>: { x: x, y: y, color: color }};</w:t>
      </w:r>
    </w:p>
    <w:p w:rsidR="00C809D3" w:rsidRPr="00C809D3" w:rsidRDefault="00C809D3" w:rsidP="00C809D3">
      <w:pPr>
        <w:pStyle w:val="ppCode"/>
        <w:rPr>
          <w:rFonts w:eastAsiaTheme="minorHAnsi"/>
          <w:lang w:bidi="ar-SA"/>
        </w:rPr>
      </w:pPr>
      <w:r w:rsidRPr="00C809D3">
        <w:rPr>
          <w:rFonts w:eastAsiaTheme="minorHAnsi"/>
          <w:lang w:bidi="ar-SA"/>
        </w:rPr>
        <w:t xml:space="preserve">    </w:t>
      </w:r>
      <w:proofErr w:type="spellStart"/>
      <w:r w:rsidRPr="00C809D3">
        <w:rPr>
          <w:rFonts w:eastAsiaTheme="minorHAnsi"/>
          <w:lang w:bidi="ar-SA"/>
        </w:rPr>
        <w:t>this.</w:t>
      </w:r>
      <w:r>
        <w:rPr>
          <w:rFonts w:eastAsiaTheme="minorHAnsi"/>
          <w:lang w:bidi="ar-SA"/>
        </w:rPr>
        <w:t>socket.emit</w:t>
      </w:r>
      <w:proofErr w:type="spellEnd"/>
      <w:r>
        <w:rPr>
          <w:rFonts w:eastAsiaTheme="minorHAnsi"/>
          <w:lang w:bidi="ar-SA"/>
        </w:rPr>
        <w:t>('command', action);</w:t>
      </w:r>
    </w:p>
    <w:p w:rsidR="002272DB" w:rsidRDefault="002272DB" w:rsidP="002272DB">
      <w:pPr>
        <w:pStyle w:val="Heading1"/>
      </w:pPr>
      <w:r w:rsidRPr="00B82C19">
        <w:t xml:space="preserve">Code snippet </w:t>
      </w:r>
      <w:r w:rsidR="0039657B">
        <w:t>8</w:t>
      </w:r>
      <w:r w:rsidRPr="00B82C19">
        <w:t xml:space="preserve">:  </w:t>
      </w:r>
      <w:r w:rsidR="00171B4D">
        <w:t>Setting the player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bidi="ar-SA"/>
        </w:rPr>
        <w:t>isFirst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 {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TTTColor.Cross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{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TTTColor.Circle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);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}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2272DB" w:rsidRP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272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Code snippet </w:t>
      </w:r>
      <w:r w:rsidR="0039657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9</w:t>
      </w:r>
      <w:r w:rsidRPr="002272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Validating player turn</w:t>
      </w:r>
      <w:r w:rsidR="00EA13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in the </w:t>
      </w:r>
      <w:proofErr w:type="gramStart"/>
      <w:r w:rsidR="00EA13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On</w:t>
      </w:r>
      <w:proofErr w:type="gramEnd"/>
      <w:r w:rsidR="00EA13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move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.viewModel.playerColor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()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eastAsiaTheme="minorHAnsi" w:hAnsi="Consolas" w:cs="Consolas"/>
          <w:sz w:val="19"/>
          <w:szCs w:val="19"/>
          <w:lang w:bidi="ar-SA"/>
        </w:rPr>
        <w:t>.viewModel.currentColor</w:t>
      </w:r>
      <w:proofErr w:type="spellEnd"/>
      <w:r>
        <w:rPr>
          <w:rFonts w:ascii="Consolas" w:eastAsiaTheme="minorHAnsi" w:hAnsi="Consolas" w:cs="Consolas"/>
          <w:sz w:val="19"/>
          <w:szCs w:val="19"/>
          <w:lang w:bidi="ar-SA"/>
        </w:rPr>
        <w:t>())</w:t>
      </w:r>
    </w:p>
    <w:p w:rsidR="002272DB" w:rsidRDefault="002272DB" w:rsidP="00227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bidi="ar-SA"/>
        </w:rPr>
      </w:pPr>
      <w:r>
        <w:rPr>
          <w:rFonts w:ascii="Consolas" w:eastAsiaTheme="minorHAnsi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bidi="ar-SA"/>
        </w:rPr>
        <w:t>;</w:t>
      </w:r>
    </w:p>
    <w:p w:rsidR="00F76432" w:rsidRDefault="00F76432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027B4" w:rsidRDefault="004027B4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p w:rsidR="004027B4" w:rsidRPr="00B82C19" w:rsidRDefault="004027B4" w:rsidP="004027B4">
      <w:pPr>
        <w:pStyle w:val="Heading1"/>
      </w:pPr>
    </w:p>
    <w:p w:rsidR="004027B4" w:rsidRPr="003311A1" w:rsidRDefault="004027B4" w:rsidP="003311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19"/>
          <w:szCs w:val="19"/>
          <w:lang w:bidi="ar-SA"/>
        </w:rPr>
      </w:pPr>
    </w:p>
    <w:sectPr w:rsidR="004027B4" w:rsidRPr="00331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7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8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19"/>
    <w:rsid w:val="00007814"/>
    <w:rsid w:val="00063337"/>
    <w:rsid w:val="000953A2"/>
    <w:rsid w:val="00171B4D"/>
    <w:rsid w:val="002272DB"/>
    <w:rsid w:val="002E7109"/>
    <w:rsid w:val="003311A1"/>
    <w:rsid w:val="0039657B"/>
    <w:rsid w:val="003A1813"/>
    <w:rsid w:val="003B72D2"/>
    <w:rsid w:val="003F63C5"/>
    <w:rsid w:val="004027B4"/>
    <w:rsid w:val="004A53C1"/>
    <w:rsid w:val="004A7FDC"/>
    <w:rsid w:val="00560A62"/>
    <w:rsid w:val="00610361"/>
    <w:rsid w:val="006700C2"/>
    <w:rsid w:val="006F49EA"/>
    <w:rsid w:val="0072095C"/>
    <w:rsid w:val="00796B33"/>
    <w:rsid w:val="008D6FC2"/>
    <w:rsid w:val="00967C94"/>
    <w:rsid w:val="009D0DB4"/>
    <w:rsid w:val="00A86E20"/>
    <w:rsid w:val="00B738DA"/>
    <w:rsid w:val="00B82C19"/>
    <w:rsid w:val="00C809D3"/>
    <w:rsid w:val="00C9619A"/>
    <w:rsid w:val="00CF657B"/>
    <w:rsid w:val="00D320BC"/>
    <w:rsid w:val="00D413AD"/>
    <w:rsid w:val="00D8218C"/>
    <w:rsid w:val="00DA74EE"/>
    <w:rsid w:val="00E21D94"/>
    <w:rsid w:val="00E31630"/>
    <w:rsid w:val="00E6037E"/>
    <w:rsid w:val="00EA1372"/>
    <w:rsid w:val="00F723F1"/>
    <w:rsid w:val="00F76432"/>
    <w:rsid w:val="00F8511A"/>
    <w:rsid w:val="00FB543C"/>
    <w:rsid w:val="00FD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82C1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82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82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82C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82C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2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8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82C1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82C1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82C19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82C1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B82C19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B82C19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82C1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B82C19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B82C1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82C1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82C1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82C1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82C1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82C1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82C19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82C1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82C1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B82C1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B82C1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B82C19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B82C19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82C1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82C1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82C1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82C1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82C1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82C1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82C1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B82C19"/>
  </w:style>
  <w:style w:type="paragraph" w:customStyle="1" w:styleId="ppNumberList">
    <w:name w:val="pp Number List"/>
    <w:basedOn w:val="Normal"/>
    <w:rsid w:val="00B82C19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82C1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82C1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82C1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B82C1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2C1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82C1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82C1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82C1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82C19"/>
    <w:rPr>
      <w:color w:val="333399"/>
    </w:rPr>
  </w:style>
  <w:style w:type="paragraph" w:customStyle="1" w:styleId="ppShowMe">
    <w:name w:val="pp Show Me"/>
    <w:basedOn w:val="Normal"/>
    <w:next w:val="ppBodyText"/>
    <w:rsid w:val="00B82C1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82C1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82C1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82C1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82C19"/>
  </w:style>
  <w:style w:type="table" w:styleId="TableGrid">
    <w:name w:val="Table Grid"/>
    <w:basedOn w:val="TableNormal"/>
    <w:rsid w:val="00B82C1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82C1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2C1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C1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C1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82C1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82C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82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1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82C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82C1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82C1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B82C1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82C1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82C1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82C1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82C1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82C1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82C1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82C19"/>
    <w:pPr>
      <w:numPr>
        <w:ilvl w:val="4"/>
      </w:numPr>
      <w:ind w:left="2160" w:firstLine="0"/>
    </w:pPr>
  </w:style>
  <w:style w:type="paragraph" w:styleId="ListParagraph">
    <w:name w:val="List Paragraph"/>
    <w:basedOn w:val="Normal"/>
    <w:uiPriority w:val="34"/>
    <w:qFormat/>
    <w:rsid w:val="004A7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82C19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82C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82C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82C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82C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2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8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82C1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82C1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82C19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82C1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B82C19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B82C19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82C19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B82C19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B82C1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82C1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82C1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82C1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82C1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82C1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82C19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82C1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82C19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B82C1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B82C1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B82C19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B82C19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82C1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82C1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82C1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82C1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82C1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82C1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82C19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B82C19"/>
  </w:style>
  <w:style w:type="paragraph" w:customStyle="1" w:styleId="ppNumberList">
    <w:name w:val="pp Number List"/>
    <w:basedOn w:val="Normal"/>
    <w:rsid w:val="00B82C19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82C1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82C1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82C1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B82C1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2C1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82C1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82C1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82C1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82C19"/>
    <w:rPr>
      <w:color w:val="333399"/>
    </w:rPr>
  </w:style>
  <w:style w:type="paragraph" w:customStyle="1" w:styleId="ppShowMe">
    <w:name w:val="pp Show Me"/>
    <w:basedOn w:val="Normal"/>
    <w:next w:val="ppBodyText"/>
    <w:rsid w:val="00B82C19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B82C1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82C1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82C1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82C1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82C19"/>
  </w:style>
  <w:style w:type="table" w:styleId="TableGrid">
    <w:name w:val="Table Grid"/>
    <w:basedOn w:val="TableNormal"/>
    <w:rsid w:val="00B82C1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82C1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2C19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C19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82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C19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82C19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82C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82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19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82C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82C1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82C19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B82C1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82C1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82C1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82C1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82C1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82C1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82C1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82C19"/>
    <w:pPr>
      <w:numPr>
        <w:ilvl w:val="4"/>
      </w:numPr>
      <w:ind w:left="2160" w:firstLine="0"/>
    </w:pPr>
  </w:style>
  <w:style w:type="paragraph" w:styleId="ListParagraph">
    <w:name w:val="List Paragraph"/>
    <w:basedOn w:val="Normal"/>
    <w:uiPriority w:val="34"/>
    <w:qFormat/>
    <w:rsid w:val="004A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AppData\Roaming\Microsoft\Templates\pp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75DF7140-A9FA-47B8-A156-0FC1C777FEC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281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30</cp:revision>
  <dcterms:created xsi:type="dcterms:W3CDTF">2011-10-12T18:56:00Z</dcterms:created>
  <dcterms:modified xsi:type="dcterms:W3CDTF">2011-10-14T12:52:00Z</dcterms:modified>
</cp:coreProperties>
</file>